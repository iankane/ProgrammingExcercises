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E01" w:rsidRPr="00AC31B9" w:rsidRDefault="00AC31B9" w:rsidP="00AC31B9">
      <w:pPr>
        <w:jc w:val="center"/>
        <w:rPr>
          <w:b/>
          <w:sz w:val="32"/>
          <w:szCs w:val="32"/>
        </w:rPr>
      </w:pPr>
      <w:r w:rsidRPr="00AC31B9">
        <w:rPr>
          <w:b/>
          <w:sz w:val="32"/>
          <w:szCs w:val="32"/>
        </w:rPr>
        <w:t>Design Doc</w:t>
      </w:r>
    </w:p>
    <w:p w:rsidR="00AC31B9" w:rsidRDefault="00955500" w:rsidP="00AC31B9">
      <w:pPr>
        <w:jc w:val="center"/>
      </w:pPr>
      <w:proofErr w:type="spellStart"/>
      <w:r>
        <w:t>Kobawks</w:t>
      </w:r>
      <w:proofErr w:type="spellEnd"/>
    </w:p>
    <w:p w:rsidR="00AC31B9" w:rsidRDefault="00AC31B9" w:rsidP="001B1ABC">
      <w:pPr>
        <w:ind w:left="720" w:firstLine="720"/>
      </w:pPr>
      <w:r>
        <w:t xml:space="preserve">Chris </w:t>
      </w:r>
      <w:proofErr w:type="spellStart"/>
      <w:r>
        <w:t>Mupton</w:t>
      </w:r>
      <w:proofErr w:type="spellEnd"/>
      <w:r>
        <w:t xml:space="preserve">, Ian </w:t>
      </w:r>
      <w:proofErr w:type="spellStart"/>
      <w:r>
        <w:t>Kage</w:t>
      </w:r>
      <w:proofErr w:type="spellEnd"/>
      <w:r>
        <w:t xml:space="preserve">, Connor </w:t>
      </w:r>
      <w:proofErr w:type="spellStart"/>
      <w:r>
        <w:t>Chaucy</w:t>
      </w:r>
      <w:proofErr w:type="spellEnd"/>
      <w:r>
        <w:t xml:space="preserve">, Slater De Mont, Paul </w:t>
      </w:r>
      <w:proofErr w:type="spellStart"/>
      <w:r>
        <w:t>Saidi</w:t>
      </w:r>
      <w:proofErr w:type="spellEnd"/>
    </w:p>
    <w:p w:rsidR="00AC31B9" w:rsidRDefault="00E33AAB" w:rsidP="00AC31B9">
      <w:r>
        <w:rPr>
          <w:noProof/>
        </w:rPr>
        <w:drawing>
          <wp:anchor distT="0" distB="0" distL="114300" distR="114300" simplePos="0" relativeHeight="251662336" behindDoc="1" locked="0" layoutInCell="1" allowOverlap="1" wp14:anchorId="2B0A2B69" wp14:editId="403019DC">
            <wp:simplePos x="0" y="0"/>
            <wp:positionH relativeFrom="column">
              <wp:posOffset>571500</wp:posOffset>
            </wp:positionH>
            <wp:positionV relativeFrom="paragraph">
              <wp:posOffset>8255</wp:posOffset>
            </wp:positionV>
            <wp:extent cx="4495800" cy="371475"/>
            <wp:effectExtent l="0" t="0" r="0" b="9525"/>
            <wp:wrapNone/>
            <wp:docPr id="5" name="Picture 5" descr="\\banner.main.ad.rit.edu\students\cmm8397\IGMProfile\Desktop\Plat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banner.main.ad.rit.edu\students\cmm8397\IGMProfile\Desktop\Plat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1B9" w:rsidRDefault="001B1ABC" w:rsidP="00AC31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1D641" wp14:editId="007565F1">
                <wp:simplePos x="0" y="0"/>
                <wp:positionH relativeFrom="column">
                  <wp:posOffset>4086225</wp:posOffset>
                </wp:positionH>
                <wp:positionV relativeFrom="paragraph">
                  <wp:posOffset>66040</wp:posOffset>
                </wp:positionV>
                <wp:extent cx="1609725" cy="76200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01" w:rsidRPr="001B1ABC" w:rsidRDefault="00F67E01" w:rsidP="00E33A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1ABC">
                              <w:rPr>
                                <w:sz w:val="20"/>
                                <w:szCs w:val="20"/>
                              </w:rPr>
                              <w:t>You play as an alien</w:t>
                            </w:r>
                            <w:r w:rsidR="00955500">
                              <w:rPr>
                                <w:sz w:val="20"/>
                                <w:szCs w:val="20"/>
                              </w:rPr>
                              <w:t xml:space="preserve"> named </w:t>
                            </w:r>
                            <w:proofErr w:type="spellStart"/>
                            <w:r w:rsidR="00955500">
                              <w:rPr>
                                <w:sz w:val="20"/>
                                <w:szCs w:val="20"/>
                              </w:rPr>
                              <w:t>Kobawks</w:t>
                            </w:r>
                            <w:proofErr w:type="spellEnd"/>
                            <w:r w:rsidRPr="001B1ABC">
                              <w:rPr>
                                <w:sz w:val="20"/>
                                <w:szCs w:val="20"/>
                              </w:rPr>
                              <w:t xml:space="preserve"> that crashed landed. All your stuff is taken.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75pt;margin-top:5.2pt;width:126.7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">
                <v:textbox>
                  <w:txbxContent>
                    <w:p w:rsidR="00F67E01" w:rsidRPr="001B1ABC" w:rsidRDefault="00F67E01" w:rsidP="00E33AAB">
                      <w:pPr>
                        <w:rPr>
                          <w:sz w:val="20"/>
                          <w:szCs w:val="20"/>
                        </w:rPr>
                      </w:pPr>
                      <w:r w:rsidRPr="001B1ABC">
                        <w:rPr>
                          <w:sz w:val="20"/>
                          <w:szCs w:val="20"/>
                        </w:rPr>
                        <w:t>You play as an alien</w:t>
                      </w:r>
                      <w:r w:rsidR="00955500">
                        <w:rPr>
                          <w:sz w:val="20"/>
                          <w:szCs w:val="20"/>
                        </w:rPr>
                        <w:t xml:space="preserve"> named </w:t>
                      </w:r>
                      <w:proofErr w:type="spellStart"/>
                      <w:r w:rsidR="00955500">
                        <w:rPr>
                          <w:sz w:val="20"/>
                          <w:szCs w:val="20"/>
                        </w:rPr>
                        <w:t>Kobawks</w:t>
                      </w:r>
                      <w:proofErr w:type="spellEnd"/>
                      <w:r w:rsidRPr="001B1ABC">
                        <w:rPr>
                          <w:sz w:val="20"/>
                          <w:szCs w:val="20"/>
                        </w:rPr>
                        <w:t xml:space="preserve"> that crashed landed. All your stuff is taken.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7371ADE" wp14:editId="180EB3DB">
            <wp:simplePos x="0" y="0"/>
            <wp:positionH relativeFrom="column">
              <wp:posOffset>3169920</wp:posOffset>
            </wp:positionH>
            <wp:positionV relativeFrom="paragraph">
              <wp:posOffset>56515</wp:posOffset>
            </wp:positionV>
            <wp:extent cx="654685" cy="790575"/>
            <wp:effectExtent l="0" t="0" r="0" b="9525"/>
            <wp:wrapNone/>
            <wp:docPr id="2" name="Picture 2" descr="\\banner.main.ad.rit.edu\students\cmm8397\IGMProfile\Desktop\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banner.main.ad.rit.edu\students\cmm8397\IGMProfile\Desktop\Ali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6A01E" wp14:editId="0A096449">
                <wp:simplePos x="0" y="0"/>
                <wp:positionH relativeFrom="column">
                  <wp:posOffset>-314325</wp:posOffset>
                </wp:positionH>
                <wp:positionV relativeFrom="paragraph">
                  <wp:posOffset>66040</wp:posOffset>
                </wp:positionV>
                <wp:extent cx="3383915" cy="1403985"/>
                <wp:effectExtent l="0" t="0" r="2603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01" w:rsidRPr="001B1ABC" w:rsidRDefault="009555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Kobawks</w:t>
                            </w:r>
                            <w:proofErr w:type="spellEnd"/>
                            <w:r w:rsidR="00F67E01" w:rsidRPr="001B1ABC">
                              <w:rPr>
                                <w:sz w:val="20"/>
                                <w:szCs w:val="20"/>
                              </w:rPr>
                              <w:t xml:space="preserve"> is a Platform game, where you jump on these platforms to make it through the level and try to get to the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4.75pt;margin-top:5.2pt;width:266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">
                <v:textbox style="mso-fit-shape-to-text:t">
                  <w:txbxContent>
                    <w:p w:rsidR="00F67E01" w:rsidRPr="001B1ABC" w:rsidRDefault="0095550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Kobawks</w:t>
                      </w:r>
                      <w:proofErr w:type="spellEnd"/>
                      <w:r w:rsidR="00F67E01" w:rsidRPr="001B1ABC">
                        <w:rPr>
                          <w:sz w:val="20"/>
                          <w:szCs w:val="20"/>
                        </w:rPr>
                        <w:t xml:space="preserve"> is a Platform game, where you jump on these platforms to make it through the level and try to get to the end.</w:t>
                      </w:r>
                    </w:p>
                  </w:txbxContent>
                </v:textbox>
              </v:shape>
            </w:pict>
          </mc:Fallback>
        </mc:AlternateContent>
      </w:r>
      <w:r w:rsidR="00AC31B9">
        <w:tab/>
      </w:r>
    </w:p>
    <w:p w:rsidR="00AC31B9" w:rsidRDefault="00F67E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71A2DD" wp14:editId="21819C7A">
                <wp:simplePos x="0" y="0"/>
                <wp:positionH relativeFrom="column">
                  <wp:posOffset>571500</wp:posOffset>
                </wp:positionH>
                <wp:positionV relativeFrom="paragraph">
                  <wp:posOffset>2886075</wp:posOffset>
                </wp:positionV>
                <wp:extent cx="1638300" cy="723900"/>
                <wp:effectExtent l="0" t="0" r="1905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01" w:rsidRDefault="00F67E01" w:rsidP="00F67E01">
                            <w:r>
                              <w:t>Platforms: Can jump on some, can jump through some.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5pt;margin-top:227.25pt;width:129pt;height:5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G6JgIAAE0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">
                <v:textbox>
                  <w:txbxContent>
                    <w:p w:rsidR="00F67E01" w:rsidRDefault="00F67E01" w:rsidP="00F67E01">
                      <w:r>
                        <w:t>Platforms: Can jump on some, can jump through some.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2F7555" wp14:editId="17B529B4">
                <wp:simplePos x="0" y="0"/>
                <wp:positionH relativeFrom="column">
                  <wp:posOffset>2209800</wp:posOffset>
                </wp:positionH>
                <wp:positionV relativeFrom="paragraph">
                  <wp:posOffset>3609975</wp:posOffset>
                </wp:positionV>
                <wp:extent cx="962660" cy="1476375"/>
                <wp:effectExtent l="0" t="0" r="8509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60" cy="147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74pt;margin-top:284.25pt;width:75.8pt;height:11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0DA07B" wp14:editId="51D24A1A">
                <wp:simplePos x="0" y="0"/>
                <wp:positionH relativeFrom="column">
                  <wp:posOffset>4257675</wp:posOffset>
                </wp:positionH>
                <wp:positionV relativeFrom="paragraph">
                  <wp:posOffset>3867150</wp:posOffset>
                </wp:positionV>
                <wp:extent cx="694690" cy="285750"/>
                <wp:effectExtent l="38100" t="38100" r="2921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69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35.25pt;margin-top:304.5pt;width:54.7pt;height:22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AFED6C" wp14:editId="16341EDB">
                <wp:simplePos x="0" y="0"/>
                <wp:positionH relativeFrom="column">
                  <wp:posOffset>4953000</wp:posOffset>
                </wp:positionH>
                <wp:positionV relativeFrom="paragraph">
                  <wp:posOffset>3867150</wp:posOffset>
                </wp:positionV>
                <wp:extent cx="1533525" cy="58102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01" w:rsidRDefault="00F67E01" w:rsidP="00F67E01">
                            <w:r>
                              <w:t xml:space="preserve">Ladder: Climb to get to higher area.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90pt;margin-top:304.5pt;width:120.75pt;height:4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">
                <v:textbox>
                  <w:txbxContent>
                    <w:p w:rsidR="00F67E01" w:rsidRDefault="00F67E01" w:rsidP="00F67E01">
                      <w:r>
                        <w:t xml:space="preserve">Ladder: Climb to get to higher area.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D8FCDB" wp14:editId="3A693740">
                <wp:simplePos x="0" y="0"/>
                <wp:positionH relativeFrom="column">
                  <wp:posOffset>4114800</wp:posOffset>
                </wp:positionH>
                <wp:positionV relativeFrom="paragraph">
                  <wp:posOffset>6000750</wp:posOffset>
                </wp:positionV>
                <wp:extent cx="742315" cy="866775"/>
                <wp:effectExtent l="38100" t="0" r="1968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1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24pt;margin-top:472.5pt;width:58.45pt;height:68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5650E8" wp14:editId="386A87AF">
                <wp:simplePos x="0" y="0"/>
                <wp:positionH relativeFrom="column">
                  <wp:posOffset>4857750</wp:posOffset>
                </wp:positionH>
                <wp:positionV relativeFrom="paragraph">
                  <wp:posOffset>5695950</wp:posOffset>
                </wp:positionV>
                <wp:extent cx="1866900" cy="304800"/>
                <wp:effectExtent l="0" t="0" r="1905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01" w:rsidRDefault="00F67E01" w:rsidP="00F67E01">
                            <w:r>
                              <w:t xml:space="preserve">Slime Pit: Fall in and die.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82.5pt;margin-top:448.5pt;width:147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">
                <v:textbox>
                  <w:txbxContent>
                    <w:p w:rsidR="00F67E01" w:rsidRDefault="00F67E01" w:rsidP="00F67E01">
                      <w:r>
                        <w:t xml:space="preserve">Slime Pit: Fall in and die.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B2284D" wp14:editId="0EC0E9A4">
                <wp:simplePos x="0" y="0"/>
                <wp:positionH relativeFrom="column">
                  <wp:posOffset>314325</wp:posOffset>
                </wp:positionH>
                <wp:positionV relativeFrom="paragraph">
                  <wp:posOffset>4057650</wp:posOffset>
                </wp:positionV>
                <wp:extent cx="1866900" cy="84772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01" w:rsidRDefault="00F67E01" w:rsidP="00F67E01">
                            <w:r>
                              <w:t xml:space="preserve">Enemy: You can stun enemies or avoid them by jumping over them.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.75pt;margin-top:319.5pt;width:147pt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">
                <v:textbox>
                  <w:txbxContent>
                    <w:p w:rsidR="00F67E01" w:rsidRDefault="00F67E01" w:rsidP="00F67E01">
                      <w:r>
                        <w:t xml:space="preserve">Enemy: You can stun enemies or avoid them by jumping over them.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10F390" wp14:editId="735C9202">
                <wp:simplePos x="0" y="0"/>
                <wp:positionH relativeFrom="column">
                  <wp:posOffset>571500</wp:posOffset>
                </wp:positionH>
                <wp:positionV relativeFrom="paragraph">
                  <wp:posOffset>6096000</wp:posOffset>
                </wp:positionV>
                <wp:extent cx="1162050" cy="771525"/>
                <wp:effectExtent l="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5pt;margin-top:480pt;width:91.5pt;height:6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5DB3B2" wp14:editId="77C3A447">
                <wp:simplePos x="0" y="0"/>
                <wp:positionH relativeFrom="column">
                  <wp:posOffset>1781175</wp:posOffset>
                </wp:positionH>
                <wp:positionV relativeFrom="paragraph">
                  <wp:posOffset>4924425</wp:posOffset>
                </wp:positionV>
                <wp:extent cx="400050" cy="99060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40.25pt;margin-top:387.75pt;width:31.5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54D8C" wp14:editId="725CBB0A">
                <wp:simplePos x="0" y="0"/>
                <wp:positionH relativeFrom="column">
                  <wp:posOffset>-638175</wp:posOffset>
                </wp:positionH>
                <wp:positionV relativeFrom="paragraph">
                  <wp:posOffset>5143499</wp:posOffset>
                </wp:positionV>
                <wp:extent cx="1181100" cy="10191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01" w:rsidRDefault="00F67E01" w:rsidP="00F67E01">
                            <w:r>
                              <w:t xml:space="preserve">Block: Can jump over and push boxes to solve puzzles.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0.25pt;margin-top:405pt;width:93pt;height:8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">
                <v:textbox>
                  <w:txbxContent>
                    <w:p w:rsidR="00F67E01" w:rsidRDefault="00F67E01" w:rsidP="00F67E01">
                      <w:r>
                        <w:t xml:space="preserve">Block: Can jump over and push boxes to solve puzzles.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D9E8D" wp14:editId="0A884531">
                <wp:simplePos x="0" y="0"/>
                <wp:positionH relativeFrom="column">
                  <wp:posOffset>4438650</wp:posOffset>
                </wp:positionH>
                <wp:positionV relativeFrom="paragraph">
                  <wp:posOffset>4752975</wp:posOffset>
                </wp:positionV>
                <wp:extent cx="866775" cy="26670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01" w:rsidRDefault="00F67E01" w:rsidP="00F67E01">
                            <w:r>
                              <w:t>Level Three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49.5pt;margin-top:374.25pt;width:68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AOEJQIAAEs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">
                <v:textbox>
                  <w:txbxContent>
                    <w:p w:rsidR="00F67E01" w:rsidRDefault="00F67E01" w:rsidP="00F67E01">
                      <w:r>
                        <w:t>Level Three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3ED8C" wp14:editId="566CDAAA">
                <wp:simplePos x="0" y="0"/>
                <wp:positionH relativeFrom="column">
                  <wp:posOffset>4438015</wp:posOffset>
                </wp:positionH>
                <wp:positionV relativeFrom="paragraph">
                  <wp:posOffset>3267075</wp:posOffset>
                </wp:positionV>
                <wp:extent cx="809625" cy="26670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01" w:rsidRDefault="00F67E01" w:rsidP="00F67E01">
                            <w:r>
                              <w:t>Level Four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9.45pt;margin-top:257.25pt;width:63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h1JAIAAEs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">
                <v:textbox>
                  <w:txbxContent>
                    <w:p w:rsidR="00F67E01" w:rsidRDefault="00F67E01" w:rsidP="00F67E01">
                      <w:r>
                        <w:t>Level Four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9A15CF" wp14:editId="56439FA8">
                <wp:simplePos x="0" y="0"/>
                <wp:positionH relativeFrom="column">
                  <wp:posOffset>4438015</wp:posOffset>
                </wp:positionH>
                <wp:positionV relativeFrom="paragraph">
                  <wp:posOffset>6162675</wp:posOffset>
                </wp:positionV>
                <wp:extent cx="809625" cy="26670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01" w:rsidRDefault="00F67E01" w:rsidP="00F67E01">
                            <w:r>
                              <w:t>Level Two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49.45pt;margin-top:485.25pt;width:63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/S3IwIAAEs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">
                <v:textbox>
                  <w:txbxContent>
                    <w:p w:rsidR="00F67E01" w:rsidRDefault="00F67E01" w:rsidP="00F67E01">
                      <w:r>
                        <w:t>Level Two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1828165</wp:posOffset>
                </wp:positionH>
                <wp:positionV relativeFrom="paragraph">
                  <wp:posOffset>5381625</wp:posOffset>
                </wp:positionV>
                <wp:extent cx="809625" cy="26670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01" w:rsidRDefault="00F67E01">
                            <w:r>
                              <w:t>Level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43.95pt;margin-top:423.75pt;width:63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JUJAIAAEs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">
                <v:textbox>
                  <w:txbxContent>
                    <w:p w:rsidR="00F67E01" w:rsidRDefault="00F67E01">
                      <w:r>
                        <w:t>Level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2771775</wp:posOffset>
            </wp:positionV>
            <wp:extent cx="2895600" cy="4343400"/>
            <wp:effectExtent l="0" t="0" r="0" b="0"/>
            <wp:wrapNone/>
            <wp:docPr id="10" name="Picture 10" descr="\\banner.main.ad.rit.edu\students\cmm8397\IGMProfile\Desktop\Lev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banner.main.ad.rit.edu\students\cmm8397\IGMProfile\Desktop\Leve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ABC">
        <w:rPr>
          <w:noProof/>
        </w:rPr>
        <w:drawing>
          <wp:anchor distT="0" distB="0" distL="114300" distR="114300" simplePos="0" relativeHeight="251660288" behindDoc="1" locked="0" layoutInCell="1" allowOverlap="1" wp14:anchorId="55470284" wp14:editId="20387545">
            <wp:simplePos x="0" y="0"/>
            <wp:positionH relativeFrom="column">
              <wp:posOffset>4857750</wp:posOffset>
            </wp:positionH>
            <wp:positionV relativeFrom="paragraph">
              <wp:posOffset>575945</wp:posOffset>
            </wp:positionV>
            <wp:extent cx="904875" cy="909955"/>
            <wp:effectExtent l="0" t="0" r="9525" b="4445"/>
            <wp:wrapNone/>
            <wp:docPr id="3" name="Picture 3" descr="\\banner.main.ad.rit.edu\students\cmm8397\IGMProfile\Desktop\J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banner.main.ad.rit.edu\students\cmm8397\IGMProfile\Desktop\Ja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A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35222" wp14:editId="7262D9B6">
                <wp:simplePos x="0" y="0"/>
                <wp:positionH relativeFrom="column">
                  <wp:posOffset>2209165</wp:posOffset>
                </wp:positionH>
                <wp:positionV relativeFrom="paragraph">
                  <wp:posOffset>619125</wp:posOffset>
                </wp:positionV>
                <wp:extent cx="2543175" cy="87630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01" w:rsidRPr="001B1ABC" w:rsidRDefault="00F67E01" w:rsidP="00E33A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1ABC">
                              <w:rPr>
                                <w:sz w:val="20"/>
                                <w:szCs w:val="20"/>
                              </w:rPr>
                              <w:t>You start off in a jail cell. You have escaped and must make your way to your ship. But in order to do so you must make it out of the Viking stronghold.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73.95pt;margin-top:48.75pt;width:200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">
                <v:textbox>
                  <w:txbxContent>
                    <w:p w:rsidR="00F67E01" w:rsidRPr="001B1ABC" w:rsidRDefault="00F67E01" w:rsidP="00E33AAB">
                      <w:pPr>
                        <w:rPr>
                          <w:sz w:val="20"/>
                          <w:szCs w:val="20"/>
                        </w:rPr>
                      </w:pPr>
                      <w:r w:rsidRPr="001B1ABC">
                        <w:rPr>
                          <w:sz w:val="20"/>
                          <w:szCs w:val="20"/>
                        </w:rPr>
                        <w:t>You start off in a jail cell. You have escaped and must make your way to your ship. But in order to do so you must make it out of the Viking stronghold.</w:t>
                      </w:r>
                    </w:p>
                  </w:txbxContent>
                </v:textbox>
              </v:shape>
            </w:pict>
          </mc:Fallback>
        </mc:AlternateContent>
      </w:r>
      <w:r w:rsidR="001B1A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F686D" wp14:editId="48661BED">
                <wp:simplePos x="0" y="0"/>
                <wp:positionH relativeFrom="column">
                  <wp:posOffset>571500</wp:posOffset>
                </wp:positionH>
                <wp:positionV relativeFrom="paragraph">
                  <wp:posOffset>1609725</wp:posOffset>
                </wp:positionV>
                <wp:extent cx="3571875" cy="66675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01" w:rsidRPr="001B1ABC" w:rsidRDefault="00F67E01" w:rsidP="001B1A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1ABC">
                              <w:rPr>
                                <w:sz w:val="20"/>
                                <w:szCs w:val="20"/>
                              </w:rPr>
                              <w:t>You must fight bosses, and overcome puzzles to make your way out. You can push blocks and climb ladders and make your way through various levels.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5pt;margin-top:126.75pt;width:281.2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">
                <v:textbox>
                  <w:txbxContent>
                    <w:p w:rsidR="00F67E01" w:rsidRPr="001B1ABC" w:rsidRDefault="00F67E01" w:rsidP="001B1ABC">
                      <w:pPr>
                        <w:rPr>
                          <w:sz w:val="20"/>
                          <w:szCs w:val="20"/>
                        </w:rPr>
                      </w:pPr>
                      <w:r w:rsidRPr="001B1ABC">
                        <w:rPr>
                          <w:sz w:val="20"/>
                          <w:szCs w:val="20"/>
                        </w:rPr>
                        <w:t>You must fight bosses, and overcome puzzles to make your way out. You can push blocks and climb ladders and make your way through various levels.</w:t>
                      </w:r>
                    </w:p>
                  </w:txbxContent>
                </v:textbox>
              </v:shape>
            </w:pict>
          </mc:Fallback>
        </mc:AlternateContent>
      </w:r>
      <w:r w:rsidR="001B1ABC">
        <w:rPr>
          <w:noProof/>
        </w:rPr>
        <w:drawing>
          <wp:anchor distT="0" distB="0" distL="114300" distR="114300" simplePos="0" relativeHeight="251661312" behindDoc="1" locked="0" layoutInCell="1" allowOverlap="1" wp14:anchorId="104A3688" wp14:editId="0A1AB44F">
            <wp:simplePos x="0" y="0"/>
            <wp:positionH relativeFrom="column">
              <wp:posOffset>4257675</wp:posOffset>
            </wp:positionH>
            <wp:positionV relativeFrom="paragraph">
              <wp:posOffset>1533525</wp:posOffset>
            </wp:positionV>
            <wp:extent cx="809625" cy="809625"/>
            <wp:effectExtent l="0" t="0" r="9525" b="9525"/>
            <wp:wrapNone/>
            <wp:docPr id="4" name="Picture 4" descr="\\banner.main.ad.rit.edu\students\cmm8397\IGMProfile\Desktop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banner.main.ad.rit.edu\students\cmm8397\IGMProfile\Desktop\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ABC">
        <w:rPr>
          <w:noProof/>
        </w:rPr>
        <w:drawing>
          <wp:anchor distT="0" distB="0" distL="114300" distR="114300" simplePos="0" relativeHeight="251658240" behindDoc="1" locked="0" layoutInCell="1" allowOverlap="1" wp14:anchorId="0EBA1651" wp14:editId="13F6EB62">
            <wp:simplePos x="0" y="0"/>
            <wp:positionH relativeFrom="column">
              <wp:posOffset>1466850</wp:posOffset>
            </wp:positionH>
            <wp:positionV relativeFrom="paragraph">
              <wp:posOffset>619125</wp:posOffset>
            </wp:positionV>
            <wp:extent cx="685800" cy="866775"/>
            <wp:effectExtent l="0" t="0" r="0" b="9525"/>
            <wp:wrapNone/>
            <wp:docPr id="1" name="Picture 1" descr="\\banner.main.ad.rit.edu\students\cmm8397\IGMProfile\Desktop\Vi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banner.main.ad.rit.edu\students\cmm8397\IGMProfile\Desktop\Vik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A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0CCCC" wp14:editId="53AD5871">
                <wp:simplePos x="0" y="0"/>
                <wp:positionH relativeFrom="column">
                  <wp:posOffset>-314325</wp:posOffset>
                </wp:positionH>
                <wp:positionV relativeFrom="paragraph">
                  <wp:posOffset>638175</wp:posOffset>
                </wp:positionV>
                <wp:extent cx="1609725" cy="84772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E01" w:rsidRPr="001B1ABC" w:rsidRDefault="00F67E01" w:rsidP="00E33A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1ABC">
                              <w:rPr>
                                <w:sz w:val="20"/>
                                <w:szCs w:val="20"/>
                              </w:rPr>
                              <w:t>You battle the Vikings with your gun. They’re the ones who trapped you and put you in the basement.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24.75pt;margin-top:50.25pt;width:126.75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">
                <v:textbox>
                  <w:txbxContent>
                    <w:p w:rsidR="00F67E01" w:rsidRPr="001B1ABC" w:rsidRDefault="00F67E01" w:rsidP="00E33AAB">
                      <w:pPr>
                        <w:rPr>
                          <w:sz w:val="20"/>
                          <w:szCs w:val="20"/>
                        </w:rPr>
                      </w:pPr>
                      <w:r w:rsidRPr="001B1ABC">
                        <w:rPr>
                          <w:sz w:val="20"/>
                          <w:szCs w:val="20"/>
                        </w:rPr>
                        <w:t>You battle the Vikings with your gun. They’re the ones who trapped you and put you in the basement.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1B9"/>
    <w:rsid w:val="00144D38"/>
    <w:rsid w:val="001B1ABC"/>
    <w:rsid w:val="00955500"/>
    <w:rsid w:val="00986351"/>
    <w:rsid w:val="00AC31B9"/>
    <w:rsid w:val="00E33AAB"/>
    <w:rsid w:val="00F6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3CC49-21F3-479A-892C-2CFFD9735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E89A3D26.dotm</Template>
  <TotalTime>80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IGMAdmin</dc:creator>
  <cp:lastModifiedBy>IGMAdmin</cp:lastModifiedBy>
  <cp:revision>2</cp:revision>
  <dcterms:created xsi:type="dcterms:W3CDTF">2012-04-19T16:02:00Z</dcterms:created>
  <dcterms:modified xsi:type="dcterms:W3CDTF">2012-04-26T17:32:00Z</dcterms:modified>
</cp:coreProperties>
</file>