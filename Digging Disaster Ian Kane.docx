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EED" w:rsidRDefault="005E327D" w:rsidP="005E327D">
      <w:pPr>
        <w:pStyle w:val="Heading2"/>
      </w:pPr>
      <w:r>
        <w:t>Ian Kane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11/17/11</w:t>
      </w:r>
    </w:p>
    <w:p w:rsidR="005E327D" w:rsidRDefault="005E327D" w:rsidP="005E327D">
      <w:pPr>
        <w:pStyle w:val="Title"/>
      </w:pPr>
      <w:r>
        <w:t>Digging Disaster</w:t>
      </w:r>
    </w:p>
    <w:p w:rsidR="005E327D" w:rsidRDefault="005E327D">
      <w:r>
        <w:br w:type="page"/>
      </w:r>
    </w:p>
    <w:p w:rsidR="005E327D" w:rsidRPr="005E327D" w:rsidRDefault="005E327D" w:rsidP="005E327D">
      <w:pPr>
        <w:pStyle w:val="Heading1"/>
      </w:pPr>
      <w:r w:rsidRPr="005E327D">
        <w:rPr>
          <w:rStyle w:val="Heading1Char"/>
          <w:b/>
          <w:bCs/>
        </w:rPr>
        <w:lastRenderedPageBreak/>
        <w:t>Abstract:</w:t>
      </w:r>
      <w:r w:rsidRPr="005E327D">
        <w:t xml:space="preserve"> </w:t>
      </w:r>
    </w:p>
    <w:p w:rsidR="005E327D" w:rsidRDefault="005E327D" w:rsidP="005E327D">
      <w:r>
        <w:tab/>
        <w:t>I wanted to create a 2d shooter that wasn’t really a shooter. Thus, I designed a basic engine that would let me have the basics without developing too far. Then me and my friends were talking and I realized how I could make this work without being violent.  I decided to theme it like dig-dug, where you’re just digging around and you have to beat the enemies on the level in order to get further down. Overall, I like the feel of the main character, which my friend Janine Carbone made for me, he’s just your average joe digger who wants to dig.</w:t>
      </w:r>
    </w:p>
    <w:p w:rsidR="005E327D" w:rsidRDefault="005E327D" w:rsidP="005E327D"/>
    <w:p w:rsidR="005E327D" w:rsidRDefault="005E327D" w:rsidP="005E327D">
      <w:pPr>
        <w:pStyle w:val="Heading1"/>
      </w:pPr>
      <w:r>
        <w:t>High Level Architecture:</w:t>
      </w:r>
    </w:p>
    <w:p w:rsidR="005E327D" w:rsidRDefault="005E327D" w:rsidP="005E327D">
      <w:r>
        <w:t xml:space="preserve">I used a lot of code from Asteroids in the beginning, but then changed a whole lot of it to make it my own. I took bullets and made them projectiles, and changed their movement. Enemies are based off asteroids, but they have different movement properties and health/destruction values. The player’s movement was changed, and he was given health so it wasn’t a one hit kill for him. </w:t>
      </w:r>
    </w:p>
    <w:p w:rsidR="005E327D" w:rsidRDefault="005E327D" w:rsidP="005E327D">
      <w:pPr>
        <w:pStyle w:val="Heading1"/>
      </w:pPr>
      <w:r>
        <w:t>Design Decisions:</w:t>
      </w:r>
    </w:p>
    <w:p w:rsidR="005E327D" w:rsidRDefault="00D61A04" w:rsidP="005E327D">
      <w:r>
        <w:t>I decided to make a top down shooter using 2 directional inputs, one for shooting and one for moving, like a dual stick shooter. I wanted the enemies to be killed easily and the player to be a little frail, but able to make a mistake. Overall it’s a basic game and if I didn’t have as many issues I’d probably have added more “Stuff”.</w:t>
      </w:r>
    </w:p>
    <w:p w:rsidR="005E327D" w:rsidRDefault="005E327D" w:rsidP="005E327D">
      <w:pPr>
        <w:pStyle w:val="Heading1"/>
      </w:pPr>
      <w:r>
        <w:t>Technical Decisions:</w:t>
      </w:r>
    </w:p>
    <w:p w:rsidR="00D61A04" w:rsidRDefault="00D61A04" w:rsidP="00D61A04">
      <w:r>
        <w:t xml:space="preserve">I didn’t implement screens, even though I made the classes for them. I got a basic hud to work, and a game play mode to work, but those are the only 2 modes. It’s poorly put together, and I never want to put a game together like this again because there were so many linking issues I had to deal with. </w:t>
      </w:r>
    </w:p>
    <w:p w:rsidR="0019342D" w:rsidRDefault="0019342D" w:rsidP="00D61A04"/>
    <w:p w:rsidR="0019342D" w:rsidRDefault="0019342D" w:rsidP="00D61A04">
      <w:r>
        <w:t xml:space="preserve">Everything else is in the game, so enjoy! </w:t>
      </w:r>
    </w:p>
    <w:p w:rsidR="0019342D" w:rsidRDefault="0019342D" w:rsidP="00D61A04">
      <w:r>
        <w:t>Music by: Max Arthur</w:t>
      </w:r>
    </w:p>
    <w:p w:rsidR="0019342D" w:rsidRPr="00D61A04" w:rsidRDefault="0019342D" w:rsidP="00D61A04">
      <w:r>
        <w:t>Player animation by: Janine Carbone</w:t>
      </w:r>
      <w:bookmarkStart w:id="0" w:name="_GoBack"/>
      <w:bookmarkEnd w:id="0"/>
    </w:p>
    <w:sectPr w:rsidR="0019342D" w:rsidRPr="00D61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27D"/>
    <w:rsid w:val="0019342D"/>
    <w:rsid w:val="00424A0C"/>
    <w:rsid w:val="005E327D"/>
    <w:rsid w:val="00696BCC"/>
    <w:rsid w:val="00C03EED"/>
    <w:rsid w:val="00D6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2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2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32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E32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32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E32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2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2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32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E32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32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E32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CF592725.dotm</Template>
  <TotalTime>58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IGMAdmin</dc:creator>
  <cp:lastModifiedBy>IGMAdmin</cp:lastModifiedBy>
  <cp:revision>4</cp:revision>
  <dcterms:created xsi:type="dcterms:W3CDTF">2011-11-17T19:17:00Z</dcterms:created>
  <dcterms:modified xsi:type="dcterms:W3CDTF">2011-11-18T03:23:00Z</dcterms:modified>
</cp:coreProperties>
</file>